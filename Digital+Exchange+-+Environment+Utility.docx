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1FB79DD4" w:rsidR="00653BCD" w:rsidRPr="000A0DA3" w:rsidRDefault="00E82814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172D81">
                                  <w:rPr>
                                    <w:rStyle w:val="TitleChar"/>
                                  </w:rPr>
                                  <w:t>Environment Interaction</w:t>
                                </w:r>
                                <w:r w:rsidR="00F11D8E">
                                  <w:rPr>
                                    <w:rStyle w:val="TitleChar"/>
                                  </w:rPr>
                                  <w:t xml:space="preserve"> Utility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1FB79DD4" w:rsidR="00653BCD" w:rsidRPr="000A0DA3" w:rsidRDefault="00E82814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172D81">
                            <w:rPr>
                              <w:rStyle w:val="TitleChar"/>
                            </w:rPr>
                            <w:t>Environment Interaction</w:t>
                          </w:r>
                          <w:r w:rsidR="00F11D8E">
                            <w:rPr>
                              <w:rStyle w:val="TitleChar"/>
                            </w:rPr>
                            <w:t xml:space="preserve"> Utility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68AD76D" w14:textId="7132185E" w:rsidR="00F56DF8" w:rsidRDefault="002C5D67" w:rsidP="00F56DF8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6D2399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This </w:t>
      </w:r>
      <w:r w:rsidR="00F11D8E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utility </w:t>
      </w:r>
      <w:r w:rsidR="00172D81">
        <w:rPr>
          <w:rFonts w:ascii="Calibri Light" w:eastAsiaTheme="minorEastAsia" w:hAnsi="Calibri Light" w:cstheme="minorBidi"/>
          <w:color w:val="auto"/>
          <w:sz w:val="22"/>
          <w:szCs w:val="22"/>
        </w:rPr>
        <w:t>provides interaction with the Blue Prism Environment, such as read screen resolution, determine the OS type, etc.</w:t>
      </w:r>
    </w:p>
    <w:p w14:paraId="16B75921" w14:textId="77777777" w:rsidR="00B715FB" w:rsidRDefault="00B715FB" w:rsidP="00B715FB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39CD0A21" w:rsidR="00266E3F" w:rsidRDefault="00266E3F" w:rsidP="00266E3F">
      <w:r>
        <w:t xml:space="preserve">Import the package into your environment.  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3E8BC26A" w:rsidR="00266E3F" w:rsidRDefault="00F11D8E" w:rsidP="00741E52">
      <w:r>
        <w:t>None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21AC8D09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</w:t>
      </w:r>
      <w:r w:rsidR="00F11D8E">
        <w:t>background</w:t>
      </w:r>
      <w:r>
        <w:t>’</w:t>
      </w:r>
    </w:p>
    <w:p w14:paraId="41FDF8C4" w14:textId="473D4D98" w:rsidR="00266E3F" w:rsidRDefault="00266E3F" w:rsidP="00741E52"/>
    <w:p w14:paraId="22E87CFF" w14:textId="704DBD26" w:rsidR="006D2399" w:rsidRDefault="00266E3F" w:rsidP="00F04797">
      <w:r>
        <w:t>Options included in the utility</w:t>
      </w:r>
      <w:r w:rsidR="007729F7">
        <w:t>:</w:t>
      </w:r>
    </w:p>
    <w:p w14:paraId="30144AF5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>Clear Clipboard - Clears the clipboard contents.</w:t>
      </w:r>
    </w:p>
    <w:p w14:paraId="158C6236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 xml:space="preserve">Font Smoothing </w:t>
      </w:r>
      <w:proofErr w:type="gramStart"/>
      <w:r w:rsidRPr="00F5140E">
        <w:t>Enabled  -</w:t>
      </w:r>
      <w:proofErr w:type="gramEnd"/>
      <w:r w:rsidRPr="00F5140E">
        <w:t xml:space="preserve"> Gets the font smoothing setting for the current environment.</w:t>
      </w:r>
    </w:p>
    <w:p w14:paraId="45A076DA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>Get Clipboard - Gets the contents of the clipboard.</w:t>
      </w:r>
    </w:p>
    <w:p w14:paraId="37FC5CBE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>Get Machine Name</w:t>
      </w:r>
    </w:p>
    <w:p w14:paraId="677EACCD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>Get Screen Resolution - Gets the resolution of the screen in pixels for the current environment.</w:t>
      </w:r>
    </w:p>
    <w:p w14:paraId="01B83521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>Get User Name</w:t>
      </w:r>
    </w:p>
    <w:p w14:paraId="12DAE1BF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>Kill Process - Force kills all processes with a given name.</w:t>
      </w:r>
    </w:p>
    <w:p w14:paraId="72131D0D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>Read Memory Stats - Get memory statistics for a given set of processes including the working set and the virtual memory size.</w:t>
      </w:r>
    </w:p>
    <w:p w14:paraId="624E6332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>Read Process Working Set - Gets the size of the working set for the given process.</w:t>
      </w:r>
    </w:p>
    <w:p w14:paraId="74406F85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>Run Process Until Ended - Run a process and wait until completion or timeout.</w:t>
      </w:r>
    </w:p>
    <w:p w14:paraId="670332E8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>Set Clipboard - Sets the contents of the clipboard.</w:t>
      </w:r>
    </w:p>
    <w:p w14:paraId="00C4D636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>Start Process - Starts a process directly with the given arguments.</w:t>
      </w:r>
    </w:p>
    <w:p w14:paraId="1A5A869F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 xml:space="preserve">Start Process Read Stderr and </w:t>
      </w:r>
      <w:proofErr w:type="spellStart"/>
      <w:r w:rsidRPr="00F5140E">
        <w:t>Stdout</w:t>
      </w:r>
      <w:proofErr w:type="spellEnd"/>
      <w:r w:rsidRPr="00F5140E">
        <w:t xml:space="preserve"> - Starts a process directly with the given arguments, reads the standard output and standard error and outputs them in </w:t>
      </w:r>
      <w:proofErr w:type="spellStart"/>
      <w:r w:rsidRPr="00F5140E">
        <w:t>seperate</w:t>
      </w:r>
      <w:proofErr w:type="spellEnd"/>
      <w:r w:rsidRPr="00F5140E">
        <w:t xml:space="preserve"> data items.</w:t>
      </w:r>
    </w:p>
    <w:p w14:paraId="1DEB53A9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</w:pPr>
      <w:r w:rsidRPr="00F5140E">
        <w:t>Wait for Process - Attach to a process and wait for it to complete.</w:t>
      </w:r>
    </w:p>
    <w:p w14:paraId="67F54DD3" w14:textId="77777777" w:rsidR="00F5140E" w:rsidRPr="00F5140E" w:rsidRDefault="00F5140E" w:rsidP="00E82814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2"/>
        <w:rPr>
          <w:rFonts w:ascii="Arial" w:eastAsia="Times New Roman" w:hAnsi="Arial" w:cs="Arial"/>
          <w:sz w:val="24"/>
          <w:szCs w:val="24"/>
        </w:rPr>
      </w:pPr>
      <w:r w:rsidRPr="00F5140E">
        <w:t>Wait for Process Window - Waits for a process with a given name has displayed a window with the given title</w:t>
      </w:r>
      <w:r w:rsidRPr="00F5140E">
        <w:rPr>
          <w:rFonts w:ascii="Arial" w:eastAsia="Times New Roman" w:hAnsi="Arial" w:cs="Arial"/>
          <w:sz w:val="24"/>
          <w:szCs w:val="24"/>
        </w:rPr>
        <w:t>.</w:t>
      </w:r>
    </w:p>
    <w:p w14:paraId="1F1BDD46" w14:textId="55A299E7" w:rsidR="006D2399" w:rsidRDefault="006D2399" w:rsidP="00F5140E">
      <w:pPr>
        <w:spacing w:before="100" w:beforeAutospacing="1" w:after="100" w:afterAutospacing="1"/>
        <w:ind w:left="360"/>
        <w:outlineLvl w:val="2"/>
      </w:pPr>
      <w:bookmarkStart w:id="0" w:name="_GoBack"/>
      <w:bookmarkEnd w:id="0"/>
    </w:p>
    <w:sectPr w:rsidR="006D2399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915C0" w14:textId="77777777" w:rsidR="00E82814" w:rsidRDefault="00E82814" w:rsidP="00BB503B">
      <w:pPr>
        <w:spacing w:after="0"/>
      </w:pPr>
      <w:r>
        <w:separator/>
      </w:r>
    </w:p>
  </w:endnote>
  <w:endnote w:type="continuationSeparator" w:id="0">
    <w:p w14:paraId="6D3DE987" w14:textId="77777777" w:rsidR="00E82814" w:rsidRDefault="00E82814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A7718" w14:textId="77777777" w:rsidR="00E82814" w:rsidRDefault="00E82814" w:rsidP="00BB503B">
      <w:pPr>
        <w:spacing w:after="0"/>
      </w:pPr>
      <w:r>
        <w:separator/>
      </w:r>
    </w:p>
  </w:footnote>
  <w:footnote w:type="continuationSeparator" w:id="0">
    <w:p w14:paraId="348003E0" w14:textId="77777777" w:rsidR="00E82814" w:rsidRDefault="00E82814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6" w15:restartNumberingAfterBreak="0">
    <w:nsid w:val="49917FD5"/>
    <w:multiLevelType w:val="hybridMultilevel"/>
    <w:tmpl w:val="DC3E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72FC7"/>
    <w:rsid w:val="0008407D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56274"/>
    <w:rsid w:val="001644F1"/>
    <w:rsid w:val="00164E17"/>
    <w:rsid w:val="001676C7"/>
    <w:rsid w:val="00172D81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50B"/>
    <w:rsid w:val="00360A49"/>
    <w:rsid w:val="00360FFB"/>
    <w:rsid w:val="00376F6C"/>
    <w:rsid w:val="0039729B"/>
    <w:rsid w:val="003B3986"/>
    <w:rsid w:val="003D0615"/>
    <w:rsid w:val="003D7BB4"/>
    <w:rsid w:val="003E33A1"/>
    <w:rsid w:val="003E3F29"/>
    <w:rsid w:val="003F5C3C"/>
    <w:rsid w:val="004035E5"/>
    <w:rsid w:val="004072F2"/>
    <w:rsid w:val="0041784B"/>
    <w:rsid w:val="00423A5C"/>
    <w:rsid w:val="00427F05"/>
    <w:rsid w:val="004318BC"/>
    <w:rsid w:val="00437A0D"/>
    <w:rsid w:val="00442D22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B076E"/>
    <w:rsid w:val="004B27DA"/>
    <w:rsid w:val="004C6EE1"/>
    <w:rsid w:val="004F38EE"/>
    <w:rsid w:val="004F7BDF"/>
    <w:rsid w:val="005120B3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205D"/>
    <w:rsid w:val="006A743B"/>
    <w:rsid w:val="006B2C15"/>
    <w:rsid w:val="006B2C57"/>
    <w:rsid w:val="006C1DC8"/>
    <w:rsid w:val="006C329D"/>
    <w:rsid w:val="006C4689"/>
    <w:rsid w:val="006D239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729F7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E71A9"/>
    <w:rsid w:val="007F0627"/>
    <w:rsid w:val="007F4D3D"/>
    <w:rsid w:val="008074D3"/>
    <w:rsid w:val="00844A50"/>
    <w:rsid w:val="00846D00"/>
    <w:rsid w:val="00856210"/>
    <w:rsid w:val="008758A8"/>
    <w:rsid w:val="008A0503"/>
    <w:rsid w:val="008A4723"/>
    <w:rsid w:val="008C2981"/>
    <w:rsid w:val="008C5A75"/>
    <w:rsid w:val="008D5D2E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7F36"/>
    <w:rsid w:val="009C15AE"/>
    <w:rsid w:val="009C2BFB"/>
    <w:rsid w:val="009C494A"/>
    <w:rsid w:val="009C5196"/>
    <w:rsid w:val="009C75C4"/>
    <w:rsid w:val="009E1B2F"/>
    <w:rsid w:val="009E6274"/>
    <w:rsid w:val="009F688B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B69FF"/>
    <w:rsid w:val="00AC236C"/>
    <w:rsid w:val="00AD5C50"/>
    <w:rsid w:val="00AE01E1"/>
    <w:rsid w:val="00AE02BA"/>
    <w:rsid w:val="00AE286B"/>
    <w:rsid w:val="00B01DAA"/>
    <w:rsid w:val="00B127B6"/>
    <w:rsid w:val="00B26BF0"/>
    <w:rsid w:val="00B300F8"/>
    <w:rsid w:val="00B30C4E"/>
    <w:rsid w:val="00B51DBF"/>
    <w:rsid w:val="00B52E57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7916"/>
    <w:rsid w:val="00C67D07"/>
    <w:rsid w:val="00C7350A"/>
    <w:rsid w:val="00C74921"/>
    <w:rsid w:val="00C81EB2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F6AE7"/>
    <w:rsid w:val="00E13599"/>
    <w:rsid w:val="00E2126C"/>
    <w:rsid w:val="00E368A2"/>
    <w:rsid w:val="00E42BEB"/>
    <w:rsid w:val="00E51ABA"/>
    <w:rsid w:val="00E63EAC"/>
    <w:rsid w:val="00E652D2"/>
    <w:rsid w:val="00E82814"/>
    <w:rsid w:val="00E93C34"/>
    <w:rsid w:val="00E9424A"/>
    <w:rsid w:val="00E96935"/>
    <w:rsid w:val="00E976DA"/>
    <w:rsid w:val="00EA08F4"/>
    <w:rsid w:val="00EC7DE3"/>
    <w:rsid w:val="00EC7FA2"/>
    <w:rsid w:val="00ED3F91"/>
    <w:rsid w:val="00EE2168"/>
    <w:rsid w:val="00EE2DAE"/>
    <w:rsid w:val="00EE4C81"/>
    <w:rsid w:val="00F04797"/>
    <w:rsid w:val="00F11D8E"/>
    <w:rsid w:val="00F22149"/>
    <w:rsid w:val="00F33AA8"/>
    <w:rsid w:val="00F366F6"/>
    <w:rsid w:val="00F467BF"/>
    <w:rsid w:val="00F5123E"/>
    <w:rsid w:val="00F5140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2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4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5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6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7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C71D8F9-0796-4CF5-8F48-55B224EA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and Time Manipulation Utility</vt:lpstr>
    </vt:vector>
  </TitlesOfParts>
  <Company>Blue Prism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and Time Manipulation Utility</dc:title>
  <dc:subject/>
  <dc:creator>Denis Dennehy</dc:creator>
  <cp:keywords/>
  <dc:description/>
  <cp:lastModifiedBy>Richard Pauly</cp:lastModifiedBy>
  <cp:revision>3</cp:revision>
  <cp:lastPrinted>2016-01-08T09:50:00Z</cp:lastPrinted>
  <dcterms:created xsi:type="dcterms:W3CDTF">2018-10-17T08:49:00Z</dcterms:created>
  <dcterms:modified xsi:type="dcterms:W3CDTF">2018-10-17T08:59:00Z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